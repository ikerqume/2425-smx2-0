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A74FF" w14:textId="77777777" w:rsidR="00447537" w:rsidRPr="00B90DE5" w:rsidRDefault="00447537" w:rsidP="0044753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pacing w:val="20"/>
          <w:u w:val="single"/>
          <w:lang w:val="ca-ES"/>
        </w:rPr>
      </w:pPr>
      <w:r w:rsidRPr="00B90DE5">
        <w:rPr>
          <w:rFonts w:ascii="Arial" w:hAnsi="Arial" w:cs="Arial"/>
          <w:b/>
          <w:bCs/>
          <w:spacing w:val="20"/>
          <w:u w:val="single"/>
          <w:lang w:val="ca-ES"/>
        </w:rPr>
        <w:t xml:space="preserve">PRÀCTICA 1: </w:t>
      </w:r>
      <w:r w:rsidR="00623D59" w:rsidRPr="00B90DE5">
        <w:rPr>
          <w:rFonts w:ascii="Arial" w:hAnsi="Arial" w:cs="Arial"/>
          <w:b/>
          <w:bCs/>
          <w:spacing w:val="20"/>
          <w:u w:val="single"/>
          <w:lang w:val="ca-ES"/>
        </w:rPr>
        <w:t>DNS</w:t>
      </w:r>
    </w:p>
    <w:p w14:paraId="60471C6C" w14:textId="77777777" w:rsidR="006C7FFD" w:rsidRPr="00B90DE5" w:rsidRDefault="006C7FFD" w:rsidP="006C7FFD">
      <w:pPr>
        <w:tabs>
          <w:tab w:val="left" w:pos="2127"/>
          <w:tab w:val="left" w:pos="3969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pacing w:val="20"/>
          <w:sz w:val="12"/>
          <w:szCs w:val="12"/>
          <w:lang w:val="ca-ES"/>
        </w:rPr>
      </w:pPr>
    </w:p>
    <w:p w14:paraId="716B8C7B" w14:textId="46CEA8FB" w:rsidR="00AC285A" w:rsidRPr="00B90DE5" w:rsidRDefault="00623D59" w:rsidP="00AC285A">
      <w:pPr>
        <w:tabs>
          <w:tab w:val="left" w:pos="2127"/>
          <w:tab w:val="left" w:pos="5670"/>
        </w:tabs>
        <w:autoSpaceDE w:val="0"/>
        <w:autoSpaceDN w:val="0"/>
        <w:adjustRightInd w:val="0"/>
        <w:rPr>
          <w:rStyle w:val="Hipervnculo"/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b/>
          <w:bCs/>
          <w:spacing w:val="20"/>
          <w:sz w:val="20"/>
          <w:lang w:val="ca-ES"/>
        </w:rPr>
        <w:t>Professor</w:t>
      </w:r>
      <w:r w:rsidR="006C7FFD" w:rsidRPr="00B90DE5">
        <w:rPr>
          <w:rFonts w:ascii="Arial" w:hAnsi="Arial" w:cs="Arial"/>
          <w:b/>
          <w:bCs/>
          <w:spacing w:val="20"/>
          <w:sz w:val="20"/>
          <w:lang w:val="ca-ES"/>
        </w:rPr>
        <w:tab/>
      </w:r>
      <w:r w:rsidR="006C7FFD" w:rsidRPr="00B90DE5">
        <w:rPr>
          <w:rFonts w:ascii="Arial" w:hAnsi="Arial" w:cs="Arial"/>
          <w:sz w:val="20"/>
          <w:lang w:val="ca-ES"/>
        </w:rPr>
        <w:t xml:space="preserve">Pedro </w:t>
      </w:r>
      <w:r w:rsidRPr="00B90DE5">
        <w:rPr>
          <w:rFonts w:ascii="Arial" w:hAnsi="Arial" w:cs="Arial"/>
          <w:sz w:val="20"/>
          <w:lang w:val="ca-ES"/>
        </w:rPr>
        <w:t xml:space="preserve">J. </w:t>
      </w:r>
      <w:r w:rsidR="006C7FFD" w:rsidRPr="00B90DE5">
        <w:rPr>
          <w:rFonts w:ascii="Arial" w:hAnsi="Arial" w:cs="Arial"/>
          <w:sz w:val="20"/>
          <w:lang w:val="ca-ES"/>
        </w:rPr>
        <w:t>Blanco</w:t>
      </w:r>
      <w:r w:rsidR="006C7FFD" w:rsidRPr="00B90DE5">
        <w:rPr>
          <w:rFonts w:ascii="Arial" w:hAnsi="Arial" w:cs="Arial"/>
          <w:sz w:val="20"/>
          <w:lang w:val="ca-ES"/>
        </w:rPr>
        <w:tab/>
      </w:r>
      <w:hyperlink r:id="rId8" w:history="1">
        <w:r w:rsidR="006C7FFD" w:rsidRPr="00B90DE5">
          <w:rPr>
            <w:rStyle w:val="Hipervnculo"/>
            <w:rFonts w:ascii="Arial" w:hAnsi="Arial" w:cs="Arial"/>
            <w:sz w:val="20"/>
            <w:lang w:val="ca-ES"/>
          </w:rPr>
          <w:t>pedro.blanco@fje.edu</w:t>
        </w:r>
      </w:hyperlink>
    </w:p>
    <w:p w14:paraId="582D655C" w14:textId="77777777" w:rsidR="00AC285A" w:rsidRDefault="00AC285A" w:rsidP="00447537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</w:p>
    <w:p w14:paraId="2E6E00E5" w14:textId="0F9EBFB6" w:rsidR="00447537" w:rsidRPr="00B90DE5" w:rsidRDefault="00447537" w:rsidP="00447537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  <w:r w:rsidRPr="00B90DE5"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Objectiu de la pràctica</w:t>
      </w:r>
    </w:p>
    <w:p w14:paraId="4D252EDA" w14:textId="77777777" w:rsidR="00447537" w:rsidRPr="00B90DE5" w:rsidRDefault="00447537" w:rsidP="00447537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 xml:space="preserve">Conèixer </w:t>
      </w:r>
      <w:r w:rsidR="00623D59" w:rsidRPr="00B90DE5">
        <w:rPr>
          <w:rFonts w:ascii="Arial" w:hAnsi="Arial" w:cs="Arial"/>
          <w:sz w:val="20"/>
          <w:lang w:val="ca-ES"/>
        </w:rPr>
        <w:t>que es un servei DNS</w:t>
      </w:r>
    </w:p>
    <w:p w14:paraId="26833CFC" w14:textId="77777777" w:rsidR="00623D59" w:rsidRPr="00B90DE5" w:rsidRDefault="00623D59" w:rsidP="00623D59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Comprendre perquè ens serveix un servidor DNS.</w:t>
      </w:r>
    </w:p>
    <w:p w14:paraId="13C75695" w14:textId="77777777" w:rsidR="00623D59" w:rsidRPr="00B90DE5" w:rsidRDefault="00623D59" w:rsidP="00623D59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Descriure les característiques d’un servidor DNS</w:t>
      </w:r>
    </w:p>
    <w:p w14:paraId="61514D19" w14:textId="77777777" w:rsidR="00623D59" w:rsidRPr="00B90DE5" w:rsidRDefault="00623D59" w:rsidP="00623D59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 xml:space="preserve">Provar les aplicacions del servei DNS </w:t>
      </w:r>
    </w:p>
    <w:p w14:paraId="0707900D" w14:textId="77777777" w:rsidR="00751FBD" w:rsidRPr="00B90DE5" w:rsidRDefault="00751FBD" w:rsidP="006C7FFD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</w:p>
    <w:p w14:paraId="482DFFA4" w14:textId="77777777" w:rsidR="006C7FFD" w:rsidRPr="00B90DE5" w:rsidRDefault="006C7FFD" w:rsidP="006C7FFD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  <w:r w:rsidRPr="00B90DE5"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Materials</w:t>
      </w:r>
    </w:p>
    <w:p w14:paraId="27B503E8" w14:textId="77777777" w:rsidR="006C7FFD" w:rsidRPr="00B90DE5" w:rsidRDefault="00447537" w:rsidP="006C7FFD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Ordinador</w:t>
      </w:r>
      <w:r w:rsidR="00623D59" w:rsidRPr="00B90DE5">
        <w:rPr>
          <w:rFonts w:ascii="Arial" w:hAnsi="Arial" w:cs="Arial"/>
          <w:sz w:val="20"/>
          <w:lang w:val="ca-ES"/>
        </w:rPr>
        <w:t xml:space="preserve"> portàtil.</w:t>
      </w:r>
    </w:p>
    <w:p w14:paraId="6663A023" w14:textId="77777777" w:rsidR="006C7FFD" w:rsidRPr="00B90DE5" w:rsidRDefault="00447537" w:rsidP="006C7FFD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Apunts del professors</w:t>
      </w:r>
      <w:r w:rsidR="00623D59" w:rsidRPr="00B90DE5">
        <w:rPr>
          <w:rFonts w:ascii="Arial" w:hAnsi="Arial" w:cs="Arial"/>
          <w:sz w:val="20"/>
          <w:lang w:val="ca-ES"/>
        </w:rPr>
        <w:t>.</w:t>
      </w:r>
    </w:p>
    <w:p w14:paraId="17035C26" w14:textId="77777777" w:rsidR="00751FBD" w:rsidRPr="00B90DE5" w:rsidRDefault="00751FBD" w:rsidP="00623D59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</w:p>
    <w:p w14:paraId="76F2D3D3" w14:textId="77777777" w:rsidR="00751FBD" w:rsidRPr="00B90DE5" w:rsidRDefault="00623D59" w:rsidP="00623D59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lang w:val="ca-ES"/>
        </w:rPr>
      </w:pPr>
      <w:r w:rsidRPr="00B90DE5"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Durada de la pràctica</w:t>
      </w:r>
    </w:p>
    <w:p w14:paraId="5CB5446E" w14:textId="7E6DA8DB" w:rsidR="00623D59" w:rsidRPr="00B90DE5" w:rsidRDefault="00B90DE5" w:rsidP="00751FBD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 xml:space="preserve">3 </w:t>
      </w:r>
      <w:r w:rsidR="00623D59" w:rsidRPr="00B90DE5">
        <w:rPr>
          <w:rFonts w:ascii="Arial" w:hAnsi="Arial" w:cs="Arial"/>
          <w:sz w:val="20"/>
          <w:lang w:val="ca-ES"/>
        </w:rPr>
        <w:t>h.</w:t>
      </w:r>
      <w:r w:rsidR="00751FBD" w:rsidRPr="00B90DE5">
        <w:rPr>
          <w:rFonts w:ascii="Arial" w:hAnsi="Arial" w:cs="Arial"/>
          <w:sz w:val="20"/>
          <w:lang w:val="ca-ES"/>
        </w:rPr>
        <w:t xml:space="preserve"> </w:t>
      </w:r>
      <w:r w:rsidRPr="00B90DE5">
        <w:rPr>
          <w:rFonts w:ascii="Arial" w:hAnsi="Arial" w:cs="Arial"/>
          <w:sz w:val="20"/>
          <w:lang w:val="ca-ES"/>
        </w:rPr>
        <w:t>Pràctica individual.</w:t>
      </w:r>
    </w:p>
    <w:p w14:paraId="310F16B0" w14:textId="77777777" w:rsidR="00751FBD" w:rsidRPr="00B90DE5" w:rsidRDefault="00751FBD" w:rsidP="00447537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</w:p>
    <w:p w14:paraId="2AE638E7" w14:textId="77777777" w:rsidR="00447537" w:rsidRPr="00B90DE5" w:rsidRDefault="00751FBD" w:rsidP="00447537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lang w:val="ca-ES"/>
        </w:rPr>
      </w:pPr>
      <w:r w:rsidRPr="00B90DE5"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Instruccions</w:t>
      </w:r>
      <w:r w:rsidR="00447537" w:rsidRPr="00B90DE5">
        <w:rPr>
          <w:rFonts w:ascii="Arial" w:hAnsi="Arial" w:cs="Arial"/>
          <w:b/>
          <w:bCs/>
          <w:spacing w:val="20"/>
          <w:sz w:val="20"/>
          <w:u w:val="single"/>
          <w:lang w:val="ca-ES"/>
        </w:rPr>
        <w:t xml:space="preserve"> de la </w:t>
      </w:r>
      <w:r w:rsidRPr="00B90DE5"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pràctica</w:t>
      </w:r>
    </w:p>
    <w:p w14:paraId="5D21BD06" w14:textId="77777777" w:rsidR="00751FBD" w:rsidRPr="00B90DE5" w:rsidRDefault="00447537" w:rsidP="00751FBD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 xml:space="preserve">Buscar informació sobre les característiques </w:t>
      </w:r>
      <w:r w:rsidR="00623D59" w:rsidRPr="00B90DE5">
        <w:rPr>
          <w:rFonts w:ascii="Arial" w:hAnsi="Arial" w:cs="Arial"/>
          <w:sz w:val="20"/>
          <w:lang w:val="ca-ES"/>
        </w:rPr>
        <w:t xml:space="preserve">d’un servidor DNS. </w:t>
      </w:r>
      <w:r w:rsidR="00751FBD" w:rsidRPr="00B90DE5">
        <w:rPr>
          <w:rFonts w:ascii="Arial" w:hAnsi="Arial" w:cs="Arial"/>
          <w:sz w:val="20"/>
          <w:lang w:val="ca-ES"/>
        </w:rPr>
        <w:t xml:space="preserve">Tota aquesta informació es recollirà en un document Word, tot seguint les instruccions de contingut i presentació comentades a l’aula i lliurar el treball dins el terminis establerts. </w:t>
      </w:r>
    </w:p>
    <w:p w14:paraId="725D777A" w14:textId="77777777" w:rsidR="00751FBD" w:rsidRPr="00B90DE5" w:rsidRDefault="00751FBD" w:rsidP="00751FBD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pacing w:val="20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Segons les indicacions del professor, també s’haurà de fer una presentació de PowerPoint de tot allò que s’ha après sobre el tema. Aquesta presentació por ser exposada a classe davant dels companys i els professors.</w:t>
      </w:r>
    </w:p>
    <w:p w14:paraId="06BD7D88" w14:textId="77777777" w:rsidR="00447537" w:rsidRPr="00B90DE5" w:rsidRDefault="00447537" w:rsidP="0044753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lang w:val="ca-ES"/>
        </w:rPr>
      </w:pPr>
    </w:p>
    <w:p w14:paraId="2E8587C6" w14:textId="77777777" w:rsidR="00751FBD" w:rsidRPr="00B90DE5" w:rsidRDefault="00751FBD">
      <w:pPr>
        <w:widowControl/>
        <w:spacing w:after="0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  <w:r w:rsidRPr="00B90DE5">
        <w:rPr>
          <w:rFonts w:ascii="Arial" w:hAnsi="Arial" w:cs="Arial"/>
          <w:b/>
          <w:bCs/>
          <w:spacing w:val="20"/>
          <w:sz w:val="20"/>
          <w:u w:val="single"/>
          <w:lang w:val="ca-ES"/>
        </w:rPr>
        <w:br w:type="page"/>
      </w:r>
    </w:p>
    <w:p w14:paraId="53B687B4" w14:textId="77777777" w:rsidR="00751FBD" w:rsidRPr="00B90DE5" w:rsidRDefault="00751FBD" w:rsidP="00751FBD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b/>
          <w:bCs/>
          <w:spacing w:val="20"/>
          <w:sz w:val="20"/>
          <w:u w:val="single"/>
          <w:lang w:val="ca-ES"/>
        </w:rPr>
        <w:lastRenderedPageBreak/>
        <w:t>Enunciat de la pràctica</w:t>
      </w:r>
    </w:p>
    <w:p w14:paraId="1C80D6E4" w14:textId="77777777" w:rsidR="00751FBD" w:rsidRPr="00B90DE5" w:rsidRDefault="00751FBD" w:rsidP="00751FBD">
      <w:pPr>
        <w:pStyle w:val="Prrafodelista"/>
        <w:widowControl/>
        <w:numPr>
          <w:ilvl w:val="1"/>
          <w:numId w:val="2"/>
        </w:numPr>
        <w:tabs>
          <w:tab w:val="clear" w:pos="2291"/>
        </w:tabs>
        <w:spacing w:after="0" w:line="360" w:lineRule="auto"/>
        <w:ind w:left="709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Que vol dir DNS?</w:t>
      </w:r>
    </w:p>
    <w:p w14:paraId="15C09BC8" w14:textId="01741369" w:rsidR="0060760E" w:rsidRPr="00B90DE5" w:rsidRDefault="00B90DE5" w:rsidP="00751FBD">
      <w:pPr>
        <w:pStyle w:val="Prrafodelista"/>
        <w:widowControl/>
        <w:numPr>
          <w:ilvl w:val="1"/>
          <w:numId w:val="2"/>
        </w:numPr>
        <w:tabs>
          <w:tab w:val="clear" w:pos="2291"/>
        </w:tabs>
        <w:spacing w:after="0" w:line="360" w:lineRule="auto"/>
        <w:ind w:left="709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Components</w:t>
      </w:r>
      <w:r w:rsidR="0060760E" w:rsidRPr="00B90DE5">
        <w:rPr>
          <w:rFonts w:ascii="Arial" w:hAnsi="Arial" w:cs="Arial"/>
          <w:sz w:val="20"/>
          <w:lang w:val="ca-ES"/>
        </w:rPr>
        <w:t xml:space="preserve"> principals:</w:t>
      </w:r>
    </w:p>
    <w:p w14:paraId="19250EEA" w14:textId="77777777" w:rsidR="0060760E" w:rsidRPr="00B90DE5" w:rsidRDefault="00751FBD" w:rsidP="0060760E">
      <w:pPr>
        <w:pStyle w:val="Prrafodelista"/>
        <w:widowControl/>
        <w:numPr>
          <w:ilvl w:val="2"/>
          <w:numId w:val="2"/>
        </w:numPr>
        <w:tabs>
          <w:tab w:val="clear" w:pos="3011"/>
          <w:tab w:val="num" w:pos="2694"/>
        </w:tabs>
        <w:spacing w:after="0" w:line="360" w:lineRule="auto"/>
        <w:ind w:left="1276" w:hanging="218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Client DNS</w:t>
      </w:r>
    </w:p>
    <w:p w14:paraId="3DB9F6E2" w14:textId="77777777" w:rsidR="0060760E" w:rsidRPr="00B90DE5" w:rsidRDefault="0060760E" w:rsidP="0060760E">
      <w:pPr>
        <w:pStyle w:val="Prrafodelista"/>
        <w:widowControl/>
        <w:numPr>
          <w:ilvl w:val="2"/>
          <w:numId w:val="2"/>
        </w:numPr>
        <w:tabs>
          <w:tab w:val="clear" w:pos="3011"/>
          <w:tab w:val="num" w:pos="2694"/>
        </w:tabs>
        <w:spacing w:after="0" w:line="360" w:lineRule="auto"/>
        <w:ind w:left="1276" w:hanging="218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Servidor DNS</w:t>
      </w:r>
    </w:p>
    <w:p w14:paraId="224107B5" w14:textId="77777777" w:rsidR="00751FBD" w:rsidRPr="00B90DE5" w:rsidRDefault="00751FBD" w:rsidP="0060760E">
      <w:pPr>
        <w:pStyle w:val="Prrafodelista"/>
        <w:widowControl/>
        <w:numPr>
          <w:ilvl w:val="2"/>
          <w:numId w:val="2"/>
        </w:numPr>
        <w:tabs>
          <w:tab w:val="clear" w:pos="3011"/>
          <w:tab w:val="num" w:pos="2694"/>
        </w:tabs>
        <w:spacing w:after="0" w:line="360" w:lineRule="auto"/>
        <w:ind w:left="1276" w:hanging="218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Espai de noms de domini.</w:t>
      </w:r>
    </w:p>
    <w:p w14:paraId="33D168CC" w14:textId="77777777" w:rsidR="00751FBD" w:rsidRPr="00B90DE5" w:rsidRDefault="00751FBD" w:rsidP="00751FBD">
      <w:pPr>
        <w:pStyle w:val="Prrafodelista"/>
        <w:widowControl/>
        <w:numPr>
          <w:ilvl w:val="1"/>
          <w:numId w:val="2"/>
        </w:numPr>
        <w:tabs>
          <w:tab w:val="clear" w:pos="2291"/>
        </w:tabs>
        <w:spacing w:after="0" w:line="360" w:lineRule="auto"/>
        <w:ind w:left="709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Protocol i port utilitzat.</w:t>
      </w:r>
    </w:p>
    <w:p w14:paraId="03AE1CE0" w14:textId="77777777" w:rsidR="00751FBD" w:rsidRPr="00B90DE5" w:rsidRDefault="00751FBD" w:rsidP="00751FBD">
      <w:pPr>
        <w:pStyle w:val="Prrafodelista"/>
        <w:widowControl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Perquè és necessari muntar un DNS?</w:t>
      </w:r>
    </w:p>
    <w:p w14:paraId="6BD94371" w14:textId="69C39446" w:rsidR="0089176B" w:rsidRDefault="00751FBD" w:rsidP="00751FBD">
      <w:pPr>
        <w:pStyle w:val="Prrafodelista"/>
        <w:widowControl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 xml:space="preserve">Què és el nom de domini? </w:t>
      </w:r>
      <w:r w:rsidR="0060760E" w:rsidRPr="00B90DE5">
        <w:rPr>
          <w:rFonts w:ascii="Arial" w:hAnsi="Arial" w:cs="Arial"/>
          <w:sz w:val="20"/>
          <w:lang w:val="ca-ES"/>
        </w:rPr>
        <w:t>Com func</w:t>
      </w:r>
      <w:r w:rsidR="002B6D47">
        <w:rPr>
          <w:rFonts w:ascii="Arial" w:hAnsi="Arial" w:cs="Arial"/>
          <w:sz w:val="20"/>
          <w:lang w:val="ca-ES"/>
        </w:rPr>
        <w:t>iona l’espai de noms de domini?</w:t>
      </w:r>
    </w:p>
    <w:p w14:paraId="49966AC8" w14:textId="08FD2F7B" w:rsidR="00751FBD" w:rsidRPr="00B90DE5" w:rsidRDefault="00751FBD" w:rsidP="00751FBD">
      <w:pPr>
        <w:pStyle w:val="Prrafodelista"/>
        <w:widowControl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 xml:space="preserve">Què és el </w:t>
      </w:r>
      <w:proofErr w:type="spellStart"/>
      <w:r w:rsidRPr="00B90DE5">
        <w:rPr>
          <w:rFonts w:ascii="Arial" w:hAnsi="Arial" w:cs="Arial"/>
          <w:sz w:val="20"/>
          <w:lang w:val="ca-ES"/>
        </w:rPr>
        <w:t>Fully</w:t>
      </w:r>
      <w:proofErr w:type="spellEnd"/>
      <w:r w:rsidRPr="00B90DE5">
        <w:rPr>
          <w:rFonts w:ascii="Arial" w:hAnsi="Arial" w:cs="Arial"/>
          <w:sz w:val="20"/>
          <w:lang w:val="ca-ES"/>
        </w:rPr>
        <w:t xml:space="preserve"> </w:t>
      </w:r>
      <w:proofErr w:type="spellStart"/>
      <w:r w:rsidRPr="00B90DE5">
        <w:rPr>
          <w:rFonts w:ascii="Arial" w:hAnsi="Arial" w:cs="Arial"/>
          <w:sz w:val="20"/>
          <w:lang w:val="ca-ES"/>
        </w:rPr>
        <w:t>Qualified</w:t>
      </w:r>
      <w:proofErr w:type="spellEnd"/>
      <w:r w:rsidRPr="00B90DE5">
        <w:rPr>
          <w:rFonts w:ascii="Arial" w:hAnsi="Arial" w:cs="Arial"/>
          <w:sz w:val="20"/>
          <w:lang w:val="ca-ES"/>
        </w:rPr>
        <w:t xml:space="preserve"> </w:t>
      </w:r>
      <w:proofErr w:type="spellStart"/>
      <w:r w:rsidRPr="00B90DE5">
        <w:rPr>
          <w:rFonts w:ascii="Arial" w:hAnsi="Arial" w:cs="Arial"/>
          <w:sz w:val="20"/>
          <w:lang w:val="ca-ES"/>
        </w:rPr>
        <w:t>Domain</w:t>
      </w:r>
      <w:proofErr w:type="spellEnd"/>
      <w:r w:rsidRPr="00B90DE5">
        <w:rPr>
          <w:rFonts w:ascii="Arial" w:hAnsi="Arial" w:cs="Arial"/>
          <w:sz w:val="20"/>
          <w:lang w:val="ca-ES"/>
        </w:rPr>
        <w:t xml:space="preserve"> </w:t>
      </w:r>
      <w:proofErr w:type="spellStart"/>
      <w:r w:rsidRPr="00B90DE5">
        <w:rPr>
          <w:rFonts w:ascii="Arial" w:hAnsi="Arial" w:cs="Arial"/>
          <w:sz w:val="20"/>
          <w:lang w:val="ca-ES"/>
        </w:rPr>
        <w:t>Name</w:t>
      </w:r>
      <w:proofErr w:type="spellEnd"/>
      <w:r w:rsidRPr="00B90DE5">
        <w:rPr>
          <w:rFonts w:ascii="Arial" w:hAnsi="Arial" w:cs="Arial"/>
          <w:sz w:val="20"/>
          <w:lang w:val="ca-ES"/>
        </w:rPr>
        <w:t xml:space="preserve"> (FQDN)?</w:t>
      </w:r>
    </w:p>
    <w:p w14:paraId="2A8B5758" w14:textId="77777777" w:rsidR="00751FBD" w:rsidRPr="00B90DE5" w:rsidRDefault="00751FBD" w:rsidP="00751FBD">
      <w:pPr>
        <w:pStyle w:val="Prrafodelista"/>
        <w:widowControl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 xml:space="preserve">Explica els tipus de dominis genèrics </w:t>
      </w:r>
    </w:p>
    <w:p w14:paraId="3EA298E5" w14:textId="0351208A" w:rsidR="00751FBD" w:rsidRPr="00B90DE5" w:rsidRDefault="0089176B" w:rsidP="00751FBD">
      <w:pPr>
        <w:pStyle w:val="Prrafodelista"/>
        <w:widowControl/>
        <w:numPr>
          <w:ilvl w:val="1"/>
          <w:numId w:val="2"/>
        </w:numPr>
        <w:tabs>
          <w:tab w:val="clear" w:pos="2291"/>
        </w:tabs>
        <w:spacing w:after="0" w:line="360" w:lineRule="auto"/>
        <w:ind w:left="709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Que indiquen les sigles </w:t>
      </w:r>
      <w:r w:rsidR="00751FBD" w:rsidRPr="00B90DE5">
        <w:rPr>
          <w:rFonts w:ascii="Arial" w:hAnsi="Arial" w:cs="Arial"/>
          <w:sz w:val="20"/>
          <w:lang w:val="ca-ES"/>
        </w:rPr>
        <w:t xml:space="preserve">TLD, </w:t>
      </w:r>
      <w:proofErr w:type="spellStart"/>
      <w:r w:rsidR="00751FBD" w:rsidRPr="00B90DE5">
        <w:rPr>
          <w:rFonts w:ascii="Arial" w:hAnsi="Arial" w:cs="Arial"/>
          <w:sz w:val="20"/>
          <w:lang w:val="ca-ES"/>
        </w:rPr>
        <w:t>gTLD</w:t>
      </w:r>
      <w:proofErr w:type="spellEnd"/>
      <w:r w:rsidR="00751FBD" w:rsidRPr="00B90DE5">
        <w:rPr>
          <w:rFonts w:ascii="Arial" w:hAnsi="Arial" w:cs="Arial"/>
          <w:sz w:val="20"/>
          <w:lang w:val="ca-ES"/>
        </w:rPr>
        <w:t xml:space="preserve">, </w:t>
      </w:r>
      <w:proofErr w:type="spellStart"/>
      <w:r w:rsidR="00751FBD" w:rsidRPr="00B90DE5">
        <w:rPr>
          <w:rFonts w:ascii="Arial" w:hAnsi="Arial" w:cs="Arial"/>
          <w:sz w:val="20"/>
          <w:lang w:val="ca-ES"/>
        </w:rPr>
        <w:t>sTLD</w:t>
      </w:r>
      <w:proofErr w:type="spellEnd"/>
      <w:r w:rsidR="00751FBD" w:rsidRPr="00B90DE5">
        <w:rPr>
          <w:rFonts w:ascii="Arial" w:hAnsi="Arial" w:cs="Arial"/>
          <w:sz w:val="20"/>
          <w:lang w:val="ca-ES"/>
        </w:rPr>
        <w:t xml:space="preserve">, </w:t>
      </w:r>
      <w:proofErr w:type="spellStart"/>
      <w:r w:rsidR="00751FBD" w:rsidRPr="00B90DE5">
        <w:rPr>
          <w:rFonts w:ascii="Arial" w:hAnsi="Arial" w:cs="Arial"/>
          <w:sz w:val="20"/>
          <w:lang w:val="ca-ES"/>
        </w:rPr>
        <w:t>mTLD</w:t>
      </w:r>
      <w:proofErr w:type="spellEnd"/>
      <w:r w:rsidR="00751FBD" w:rsidRPr="00B90DE5">
        <w:rPr>
          <w:rFonts w:ascii="Arial" w:hAnsi="Arial" w:cs="Arial"/>
          <w:sz w:val="20"/>
          <w:lang w:val="ca-ES"/>
        </w:rPr>
        <w:t xml:space="preserve">, </w:t>
      </w:r>
      <w:proofErr w:type="spellStart"/>
      <w:r w:rsidR="00751FBD" w:rsidRPr="00B90DE5">
        <w:rPr>
          <w:rFonts w:ascii="Arial" w:hAnsi="Arial" w:cs="Arial"/>
          <w:sz w:val="20"/>
          <w:lang w:val="ca-ES"/>
        </w:rPr>
        <w:t>lTLD</w:t>
      </w:r>
      <w:proofErr w:type="spellEnd"/>
      <w:r w:rsidR="00751FBD" w:rsidRPr="00B90DE5">
        <w:rPr>
          <w:rFonts w:ascii="Arial" w:hAnsi="Arial" w:cs="Arial"/>
          <w:sz w:val="20"/>
          <w:lang w:val="ca-ES"/>
        </w:rPr>
        <w:t xml:space="preserve">, </w:t>
      </w:r>
      <w:proofErr w:type="spellStart"/>
      <w:r w:rsidR="00751FBD" w:rsidRPr="00B90DE5">
        <w:rPr>
          <w:rFonts w:ascii="Arial" w:hAnsi="Arial" w:cs="Arial"/>
          <w:sz w:val="20"/>
          <w:lang w:val="ca-ES"/>
        </w:rPr>
        <w:t>ccTLD</w:t>
      </w:r>
      <w:proofErr w:type="spellEnd"/>
      <w:r>
        <w:rPr>
          <w:rFonts w:ascii="Arial" w:hAnsi="Arial" w:cs="Arial"/>
          <w:sz w:val="20"/>
          <w:lang w:val="ca-ES"/>
        </w:rPr>
        <w:t>?</w:t>
      </w:r>
    </w:p>
    <w:p w14:paraId="7ED05F6E" w14:textId="51C92FED" w:rsidR="00751FBD" w:rsidRPr="00B90DE5" w:rsidRDefault="002B6D47" w:rsidP="00751FBD">
      <w:pPr>
        <w:pStyle w:val="Prrafodelista"/>
        <w:widowControl/>
        <w:numPr>
          <w:ilvl w:val="1"/>
          <w:numId w:val="2"/>
        </w:numPr>
        <w:tabs>
          <w:tab w:val="clear" w:pos="2291"/>
        </w:tabs>
        <w:spacing w:after="0" w:line="360" w:lineRule="auto"/>
        <w:ind w:left="709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Que es el p</w:t>
      </w:r>
      <w:r w:rsidR="00751FBD" w:rsidRPr="00B90DE5">
        <w:rPr>
          <w:rFonts w:ascii="Arial" w:hAnsi="Arial" w:cs="Arial"/>
          <w:sz w:val="20"/>
          <w:lang w:val="ca-ES"/>
        </w:rPr>
        <w:t>rimer nivell, segon nivell i tercer nivell</w:t>
      </w:r>
      <w:r>
        <w:rPr>
          <w:rFonts w:ascii="Arial" w:hAnsi="Arial" w:cs="Arial"/>
          <w:sz w:val="20"/>
          <w:lang w:val="ca-ES"/>
        </w:rPr>
        <w:t xml:space="preserve"> d’un domini DNS?</w:t>
      </w:r>
    </w:p>
    <w:p w14:paraId="1AEA01CA" w14:textId="77777777" w:rsidR="00751FBD" w:rsidRPr="00B90DE5" w:rsidRDefault="00751FBD" w:rsidP="00751FBD">
      <w:pPr>
        <w:pStyle w:val="Prrafodelista"/>
        <w:widowControl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Qui gestiona els dominis? Quin és el registrador acreditat dels .es?</w:t>
      </w:r>
    </w:p>
    <w:p w14:paraId="1E535B8E" w14:textId="77777777" w:rsidR="00751FBD" w:rsidRPr="00B90DE5" w:rsidRDefault="00751FBD" w:rsidP="00751FBD">
      <w:pPr>
        <w:pStyle w:val="Prrafodelista"/>
        <w:widowControl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Què és una zona?</w:t>
      </w:r>
    </w:p>
    <w:p w14:paraId="7EEC20C3" w14:textId="77777777" w:rsidR="00751FBD" w:rsidRPr="00B90DE5" w:rsidRDefault="00751FBD" w:rsidP="00751FBD">
      <w:pPr>
        <w:pStyle w:val="Prrafodelista"/>
        <w:widowControl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Quines funcions realitzen els servidors DNS primari, secundari i cache?</w:t>
      </w:r>
    </w:p>
    <w:p w14:paraId="43B1D24C" w14:textId="77777777" w:rsidR="00751FBD" w:rsidRPr="00B90DE5" w:rsidRDefault="00751FBD" w:rsidP="00751FBD">
      <w:pPr>
        <w:pStyle w:val="Prrafodelista"/>
        <w:widowControl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Què és la transferència de zona? Perquè és important?</w:t>
      </w:r>
    </w:p>
    <w:p w14:paraId="17DD9863" w14:textId="77777777" w:rsidR="00751FBD" w:rsidRPr="00B90DE5" w:rsidRDefault="00751FBD" w:rsidP="00751FBD">
      <w:pPr>
        <w:pStyle w:val="Prrafodelista"/>
        <w:widowControl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lang w:val="ca-ES"/>
        </w:rPr>
      </w:pPr>
      <w:r w:rsidRPr="002B6D47">
        <w:rPr>
          <w:rFonts w:ascii="Arial" w:hAnsi="Arial" w:cs="Arial"/>
          <w:b/>
          <w:sz w:val="20"/>
          <w:lang w:val="ca-ES"/>
        </w:rPr>
        <w:t>Funcionament</w:t>
      </w:r>
      <w:r w:rsidRPr="00B90DE5">
        <w:rPr>
          <w:rFonts w:ascii="Arial" w:hAnsi="Arial" w:cs="Arial"/>
          <w:sz w:val="20"/>
          <w:lang w:val="ca-ES"/>
        </w:rPr>
        <w:t xml:space="preserve"> del DNS: Consultes recursives, consultes iteratives i resolució inversa.</w:t>
      </w:r>
    </w:p>
    <w:p w14:paraId="2B2BBB39" w14:textId="77777777" w:rsidR="00751FBD" w:rsidRPr="00B90DE5" w:rsidRDefault="00751FBD" w:rsidP="00751FBD">
      <w:pPr>
        <w:pStyle w:val="Prrafodelista"/>
        <w:widowControl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Base de dades DNS</w:t>
      </w:r>
    </w:p>
    <w:p w14:paraId="47BA4875" w14:textId="5A59F2C5" w:rsidR="0060760E" w:rsidRPr="00B90DE5" w:rsidRDefault="0060760E" w:rsidP="00751FBD">
      <w:pPr>
        <w:pStyle w:val="Prrafodelista"/>
        <w:widowControl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709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 xml:space="preserve">Tipus de </w:t>
      </w:r>
      <w:r w:rsidR="00B90DE5" w:rsidRPr="00B90DE5">
        <w:rPr>
          <w:rFonts w:ascii="Arial" w:hAnsi="Arial" w:cs="Arial"/>
          <w:sz w:val="20"/>
          <w:lang w:val="ca-ES"/>
        </w:rPr>
        <w:t>registre</w:t>
      </w:r>
      <w:r w:rsidR="0089176B">
        <w:rPr>
          <w:rFonts w:ascii="Arial" w:hAnsi="Arial" w:cs="Arial"/>
          <w:sz w:val="20"/>
          <w:lang w:val="ca-ES"/>
        </w:rPr>
        <w:t>s</w:t>
      </w:r>
      <w:r w:rsidRPr="00B90DE5">
        <w:rPr>
          <w:rFonts w:ascii="Arial" w:hAnsi="Arial" w:cs="Arial"/>
          <w:sz w:val="20"/>
          <w:lang w:val="ca-ES"/>
        </w:rPr>
        <w:t>:</w:t>
      </w:r>
      <w:bookmarkStart w:id="0" w:name="_GoBack"/>
      <w:bookmarkEnd w:id="0"/>
    </w:p>
    <w:p w14:paraId="507A86AC" w14:textId="77777777" w:rsidR="0060760E" w:rsidRPr="00B90DE5" w:rsidRDefault="0060760E" w:rsidP="0060760E">
      <w:pPr>
        <w:pStyle w:val="Prrafodelista"/>
        <w:widowControl/>
        <w:numPr>
          <w:ilvl w:val="2"/>
          <w:numId w:val="2"/>
        </w:numPr>
        <w:tabs>
          <w:tab w:val="clear" w:pos="3011"/>
          <w:tab w:val="num" w:pos="2694"/>
        </w:tabs>
        <w:autoSpaceDE w:val="0"/>
        <w:autoSpaceDN w:val="0"/>
        <w:adjustRightInd w:val="0"/>
        <w:spacing w:after="0" w:line="360" w:lineRule="auto"/>
        <w:ind w:left="1276" w:hanging="184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SOA</w:t>
      </w:r>
    </w:p>
    <w:p w14:paraId="078D49FB" w14:textId="77777777" w:rsidR="0060760E" w:rsidRPr="00B90DE5" w:rsidRDefault="00751FBD" w:rsidP="0060760E">
      <w:pPr>
        <w:pStyle w:val="Prrafodelista"/>
        <w:widowControl/>
        <w:numPr>
          <w:ilvl w:val="2"/>
          <w:numId w:val="2"/>
        </w:numPr>
        <w:tabs>
          <w:tab w:val="clear" w:pos="3011"/>
          <w:tab w:val="num" w:pos="2694"/>
        </w:tabs>
        <w:autoSpaceDE w:val="0"/>
        <w:autoSpaceDN w:val="0"/>
        <w:adjustRightInd w:val="0"/>
        <w:spacing w:after="0" w:line="360" w:lineRule="auto"/>
        <w:ind w:left="1276" w:hanging="184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A (</w:t>
      </w:r>
      <w:proofErr w:type="spellStart"/>
      <w:r w:rsidRPr="00B90DE5">
        <w:rPr>
          <w:rFonts w:ascii="Arial" w:hAnsi="Arial" w:cs="Arial"/>
          <w:sz w:val="20"/>
          <w:lang w:val="ca-ES"/>
        </w:rPr>
        <w:t>Address</w:t>
      </w:r>
      <w:proofErr w:type="spellEnd"/>
      <w:r w:rsidRPr="00B90DE5">
        <w:rPr>
          <w:rFonts w:ascii="Arial" w:hAnsi="Arial" w:cs="Arial"/>
          <w:sz w:val="20"/>
          <w:lang w:val="ca-ES"/>
        </w:rPr>
        <w:t>)</w:t>
      </w:r>
    </w:p>
    <w:p w14:paraId="525BDF53" w14:textId="77777777" w:rsidR="0060760E" w:rsidRPr="00B90DE5" w:rsidRDefault="00751FBD" w:rsidP="0060760E">
      <w:pPr>
        <w:pStyle w:val="Prrafodelista"/>
        <w:widowControl/>
        <w:numPr>
          <w:ilvl w:val="2"/>
          <w:numId w:val="2"/>
        </w:numPr>
        <w:tabs>
          <w:tab w:val="clear" w:pos="3011"/>
          <w:tab w:val="num" w:pos="2694"/>
        </w:tabs>
        <w:autoSpaceDE w:val="0"/>
        <w:autoSpaceDN w:val="0"/>
        <w:adjustRightInd w:val="0"/>
        <w:spacing w:after="0" w:line="360" w:lineRule="auto"/>
        <w:ind w:left="1276" w:hanging="184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 xml:space="preserve">CNAME (Canonical </w:t>
      </w:r>
      <w:proofErr w:type="spellStart"/>
      <w:r w:rsidRPr="00B90DE5">
        <w:rPr>
          <w:rFonts w:ascii="Arial" w:hAnsi="Arial" w:cs="Arial"/>
          <w:sz w:val="20"/>
          <w:lang w:val="ca-ES"/>
        </w:rPr>
        <w:t>Name</w:t>
      </w:r>
      <w:proofErr w:type="spellEnd"/>
      <w:r w:rsidRPr="00B90DE5">
        <w:rPr>
          <w:rFonts w:ascii="Arial" w:hAnsi="Arial" w:cs="Arial"/>
          <w:sz w:val="20"/>
          <w:lang w:val="ca-ES"/>
        </w:rPr>
        <w:t>)</w:t>
      </w:r>
    </w:p>
    <w:p w14:paraId="29935563" w14:textId="77777777" w:rsidR="0060760E" w:rsidRPr="00B90DE5" w:rsidRDefault="00751FBD" w:rsidP="0060760E">
      <w:pPr>
        <w:pStyle w:val="Prrafodelista"/>
        <w:widowControl/>
        <w:numPr>
          <w:ilvl w:val="2"/>
          <w:numId w:val="2"/>
        </w:numPr>
        <w:tabs>
          <w:tab w:val="clear" w:pos="3011"/>
          <w:tab w:val="num" w:pos="2694"/>
        </w:tabs>
        <w:autoSpaceDE w:val="0"/>
        <w:autoSpaceDN w:val="0"/>
        <w:adjustRightInd w:val="0"/>
        <w:spacing w:after="0" w:line="360" w:lineRule="auto"/>
        <w:ind w:left="1276" w:hanging="184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NS (</w:t>
      </w:r>
      <w:proofErr w:type="spellStart"/>
      <w:r w:rsidRPr="00B90DE5">
        <w:rPr>
          <w:rFonts w:ascii="Arial" w:hAnsi="Arial" w:cs="Arial"/>
          <w:sz w:val="20"/>
          <w:lang w:val="ca-ES"/>
        </w:rPr>
        <w:t>Name</w:t>
      </w:r>
      <w:proofErr w:type="spellEnd"/>
      <w:r w:rsidRPr="00B90DE5">
        <w:rPr>
          <w:rFonts w:ascii="Arial" w:hAnsi="Arial" w:cs="Arial"/>
          <w:sz w:val="20"/>
          <w:lang w:val="ca-ES"/>
        </w:rPr>
        <w:t xml:space="preserve"> Server)</w:t>
      </w:r>
    </w:p>
    <w:p w14:paraId="143F6F77" w14:textId="77777777" w:rsidR="0060760E" w:rsidRPr="00B90DE5" w:rsidRDefault="00751FBD" w:rsidP="0060760E">
      <w:pPr>
        <w:pStyle w:val="Prrafodelista"/>
        <w:widowControl/>
        <w:numPr>
          <w:ilvl w:val="2"/>
          <w:numId w:val="2"/>
        </w:numPr>
        <w:tabs>
          <w:tab w:val="clear" w:pos="3011"/>
          <w:tab w:val="num" w:pos="2694"/>
        </w:tabs>
        <w:autoSpaceDE w:val="0"/>
        <w:autoSpaceDN w:val="0"/>
        <w:adjustRightInd w:val="0"/>
        <w:spacing w:after="0" w:line="360" w:lineRule="auto"/>
        <w:ind w:left="1276" w:hanging="184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MX (Mail Exchange)</w:t>
      </w:r>
    </w:p>
    <w:p w14:paraId="60A3DA0E" w14:textId="77777777" w:rsidR="00751FBD" w:rsidRPr="00B90DE5" w:rsidRDefault="00751FBD" w:rsidP="0060760E">
      <w:pPr>
        <w:pStyle w:val="Prrafodelista"/>
        <w:widowControl/>
        <w:numPr>
          <w:ilvl w:val="2"/>
          <w:numId w:val="2"/>
        </w:numPr>
        <w:tabs>
          <w:tab w:val="clear" w:pos="3011"/>
          <w:tab w:val="num" w:pos="2694"/>
        </w:tabs>
        <w:autoSpaceDE w:val="0"/>
        <w:autoSpaceDN w:val="0"/>
        <w:adjustRightInd w:val="0"/>
        <w:spacing w:after="0" w:line="360" w:lineRule="auto"/>
        <w:ind w:left="1276" w:hanging="184"/>
        <w:rPr>
          <w:rFonts w:ascii="Arial" w:hAnsi="Arial" w:cs="Arial"/>
          <w:sz w:val="20"/>
          <w:lang w:val="ca-ES"/>
        </w:rPr>
      </w:pPr>
      <w:r w:rsidRPr="00B90DE5">
        <w:rPr>
          <w:rFonts w:ascii="Arial" w:hAnsi="Arial" w:cs="Arial"/>
          <w:sz w:val="20"/>
          <w:lang w:val="ca-ES"/>
        </w:rPr>
        <w:t>PTR (</w:t>
      </w:r>
      <w:proofErr w:type="spellStart"/>
      <w:r w:rsidRPr="00B90DE5">
        <w:rPr>
          <w:rFonts w:ascii="Arial" w:hAnsi="Arial" w:cs="Arial"/>
          <w:sz w:val="20"/>
          <w:lang w:val="ca-ES"/>
        </w:rPr>
        <w:t>Pointer</w:t>
      </w:r>
      <w:proofErr w:type="spellEnd"/>
      <w:r w:rsidRPr="00B90DE5">
        <w:rPr>
          <w:rFonts w:ascii="Arial" w:hAnsi="Arial" w:cs="Arial"/>
          <w:sz w:val="20"/>
          <w:lang w:val="ca-ES"/>
        </w:rPr>
        <w:t xml:space="preserve">), </w:t>
      </w:r>
    </w:p>
    <w:sectPr w:rsidR="00751FBD" w:rsidRPr="00B90DE5" w:rsidSect="00434221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 w:code="9"/>
      <w:pgMar w:top="1134" w:right="1134" w:bottom="1134" w:left="158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82414" w14:textId="77777777" w:rsidR="00741F49" w:rsidRDefault="00741F49">
      <w:r>
        <w:separator/>
      </w:r>
    </w:p>
  </w:endnote>
  <w:endnote w:type="continuationSeparator" w:id="0">
    <w:p w14:paraId="58E0950F" w14:textId="77777777" w:rsidR="00741F49" w:rsidRDefault="0074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86D67" w14:textId="77777777" w:rsidR="002B6D47" w:rsidRPr="00065F80" w:rsidRDefault="002B6D47" w:rsidP="00CE6383">
    <w:pPr>
      <w:pStyle w:val="Piedepgina"/>
      <w:jc w:val="center"/>
      <w:rPr>
        <w:sz w:val="18"/>
        <w:szCs w:val="18"/>
      </w:rPr>
    </w:pPr>
    <w:r w:rsidRPr="00065F80">
      <w:rPr>
        <w:noProof/>
        <w:sz w:val="18"/>
        <w:szCs w:val="18"/>
      </w:rPr>
      <w:t xml:space="preserve">Pàg. </w:t>
    </w:r>
    <w:r w:rsidRPr="00065F80">
      <w:rPr>
        <w:noProof/>
        <w:sz w:val="18"/>
        <w:szCs w:val="18"/>
      </w:rPr>
      <w:fldChar w:fldCharType="begin"/>
    </w:r>
    <w:r w:rsidRPr="00065F80">
      <w:rPr>
        <w:noProof/>
        <w:sz w:val="18"/>
        <w:szCs w:val="18"/>
      </w:rPr>
      <w:instrText xml:space="preserve"> PAGE </w:instrText>
    </w:r>
    <w:r w:rsidRPr="00065F80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065F80">
      <w:rPr>
        <w:noProof/>
        <w:sz w:val="18"/>
        <w:szCs w:val="18"/>
      </w:rPr>
      <w:fldChar w:fldCharType="end"/>
    </w:r>
    <w:r w:rsidRPr="00065F80">
      <w:rPr>
        <w:noProof/>
        <w:sz w:val="18"/>
        <w:szCs w:val="18"/>
      </w:rPr>
      <w:t xml:space="preserve"> de </w:t>
    </w:r>
    <w:r w:rsidRPr="00065F80">
      <w:rPr>
        <w:noProof/>
        <w:sz w:val="18"/>
        <w:szCs w:val="18"/>
      </w:rPr>
      <w:fldChar w:fldCharType="begin"/>
    </w:r>
    <w:r w:rsidRPr="00065F80">
      <w:rPr>
        <w:noProof/>
        <w:sz w:val="18"/>
        <w:szCs w:val="18"/>
      </w:rPr>
      <w:instrText xml:space="preserve"> NUMPAGES </w:instrText>
    </w:r>
    <w:r w:rsidRPr="00065F80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065F80">
      <w:rPr>
        <w:noProof/>
        <w:sz w:val="18"/>
        <w:szCs w:val="18"/>
      </w:rPr>
      <w:fldChar w:fldCharType="end"/>
    </w:r>
  </w:p>
  <w:p w14:paraId="3299FC2F" w14:textId="77777777" w:rsidR="002B6D47" w:rsidRDefault="002B6D4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0ADD" w14:textId="77777777" w:rsidR="002B6D47" w:rsidRPr="009A7280" w:rsidRDefault="002B6D47" w:rsidP="005D5017">
    <w:pPr>
      <w:pStyle w:val="Piedepgina"/>
      <w:jc w:val="center"/>
      <w:rPr>
        <w:rFonts w:ascii="Arial" w:hAnsi="Arial" w:cs="Arial"/>
        <w:sz w:val="18"/>
        <w:szCs w:val="18"/>
      </w:rPr>
    </w:pPr>
    <w:r w:rsidRPr="009A7280">
      <w:rPr>
        <w:rFonts w:ascii="Arial" w:hAnsi="Arial" w:cs="Arial"/>
        <w:noProof/>
        <w:sz w:val="18"/>
        <w:szCs w:val="18"/>
      </w:rPr>
      <w:t xml:space="preserve">Pàg. </w:t>
    </w:r>
    <w:r w:rsidRPr="009A7280">
      <w:rPr>
        <w:rFonts w:ascii="Arial" w:hAnsi="Arial" w:cs="Arial"/>
        <w:noProof/>
        <w:sz w:val="18"/>
        <w:szCs w:val="18"/>
      </w:rPr>
      <w:fldChar w:fldCharType="begin"/>
    </w:r>
    <w:r w:rsidRPr="009A7280">
      <w:rPr>
        <w:rFonts w:ascii="Arial" w:hAnsi="Arial" w:cs="Arial"/>
        <w:noProof/>
        <w:sz w:val="18"/>
        <w:szCs w:val="18"/>
      </w:rPr>
      <w:instrText xml:space="preserve"> PAGE </w:instrText>
    </w:r>
    <w:r w:rsidRPr="009A7280">
      <w:rPr>
        <w:rFonts w:ascii="Arial" w:hAnsi="Arial" w:cs="Arial"/>
        <w:noProof/>
        <w:sz w:val="18"/>
        <w:szCs w:val="18"/>
      </w:rPr>
      <w:fldChar w:fldCharType="separate"/>
    </w:r>
    <w:r w:rsidR="00407CD3">
      <w:rPr>
        <w:rFonts w:ascii="Arial" w:hAnsi="Arial" w:cs="Arial"/>
        <w:noProof/>
        <w:sz w:val="18"/>
        <w:szCs w:val="18"/>
      </w:rPr>
      <w:t>2</w:t>
    </w:r>
    <w:r w:rsidRPr="009A7280">
      <w:rPr>
        <w:rFonts w:ascii="Arial" w:hAnsi="Arial" w:cs="Arial"/>
        <w:noProof/>
        <w:sz w:val="18"/>
        <w:szCs w:val="18"/>
      </w:rPr>
      <w:fldChar w:fldCharType="end"/>
    </w:r>
    <w:r w:rsidRPr="009A7280">
      <w:rPr>
        <w:rFonts w:ascii="Arial" w:hAnsi="Arial" w:cs="Arial"/>
        <w:noProof/>
        <w:sz w:val="18"/>
        <w:szCs w:val="18"/>
      </w:rPr>
      <w:t xml:space="preserve"> de </w:t>
    </w:r>
    <w:r w:rsidRPr="009A7280">
      <w:rPr>
        <w:rFonts w:ascii="Arial" w:hAnsi="Arial" w:cs="Arial"/>
        <w:noProof/>
        <w:sz w:val="18"/>
        <w:szCs w:val="18"/>
      </w:rPr>
      <w:fldChar w:fldCharType="begin"/>
    </w:r>
    <w:r w:rsidRPr="009A7280">
      <w:rPr>
        <w:rFonts w:ascii="Arial" w:hAnsi="Arial" w:cs="Arial"/>
        <w:noProof/>
        <w:sz w:val="18"/>
        <w:szCs w:val="18"/>
      </w:rPr>
      <w:instrText xml:space="preserve"> NUMPAGES </w:instrText>
    </w:r>
    <w:r w:rsidRPr="009A7280">
      <w:rPr>
        <w:rFonts w:ascii="Arial" w:hAnsi="Arial" w:cs="Arial"/>
        <w:noProof/>
        <w:sz w:val="18"/>
        <w:szCs w:val="18"/>
      </w:rPr>
      <w:fldChar w:fldCharType="separate"/>
    </w:r>
    <w:r w:rsidR="00407CD3">
      <w:rPr>
        <w:rFonts w:ascii="Arial" w:hAnsi="Arial" w:cs="Arial"/>
        <w:noProof/>
        <w:sz w:val="18"/>
        <w:szCs w:val="18"/>
      </w:rPr>
      <w:t>2</w:t>
    </w:r>
    <w:r w:rsidRPr="009A7280">
      <w:rPr>
        <w:rFonts w:ascii="Arial" w:hAnsi="Arial" w:cs="Arial"/>
        <w:noProof/>
        <w:sz w:val="18"/>
        <w:szCs w:val="18"/>
      </w:rPr>
      <w:fldChar w:fldCharType="end"/>
    </w:r>
  </w:p>
  <w:p w14:paraId="157C9D0D" w14:textId="77777777" w:rsidR="002B6D47" w:rsidRDefault="002B6D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5CDA5" w14:textId="77777777" w:rsidR="00741F49" w:rsidRDefault="00741F49">
      <w:r>
        <w:separator/>
      </w:r>
    </w:p>
  </w:footnote>
  <w:footnote w:type="continuationSeparator" w:id="0">
    <w:p w14:paraId="575C223F" w14:textId="77777777" w:rsidR="00741F49" w:rsidRDefault="00741F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33" w:type="dxa"/>
      <w:tblInd w:w="-998" w:type="dxa"/>
      <w:tblBorders>
        <w:bottom w:val="threeDEngrave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6"/>
      <w:gridCol w:w="4514"/>
      <w:gridCol w:w="2293"/>
    </w:tblGrid>
    <w:tr w:rsidR="002B6D47" w14:paraId="71666874" w14:textId="77777777" w:rsidTr="00E659E7">
      <w:trPr>
        <w:trHeight w:val="1174"/>
      </w:trPr>
      <w:tc>
        <w:tcPr>
          <w:tcW w:w="3826" w:type="dxa"/>
          <w:tcBorders>
            <w:bottom w:val="nil"/>
            <w:right w:val="single" w:sz="4" w:space="0" w:color="FFFFFF"/>
          </w:tcBorders>
        </w:tcPr>
        <w:p w14:paraId="19378199" w14:textId="77777777" w:rsidR="002B6D47" w:rsidRDefault="002B6D47" w:rsidP="00BF0564">
          <w:pPr>
            <w:ind w:left="-2941"/>
            <w:jc w:val="center"/>
            <w:rPr>
              <w:b/>
              <w:noProof/>
              <w:snapToGrid/>
              <w:sz w:val="16"/>
              <w:szCs w:val="16"/>
              <w:lang w:val="es-ES"/>
            </w:rPr>
          </w:pPr>
          <w:r>
            <w:rPr>
              <w:noProof/>
              <w:snapToGrid/>
              <w:lang w:val="es-ES"/>
            </w:rPr>
            <w:drawing>
              <wp:anchor distT="0" distB="0" distL="114300" distR="114300" simplePos="0" relativeHeight="251658240" behindDoc="0" locked="0" layoutInCell="1" allowOverlap="1" wp14:anchorId="23057623" wp14:editId="2391D237">
                <wp:simplePos x="0" y="0"/>
                <wp:positionH relativeFrom="column">
                  <wp:posOffset>38100</wp:posOffset>
                </wp:positionH>
                <wp:positionV relativeFrom="paragraph">
                  <wp:posOffset>5715</wp:posOffset>
                </wp:positionV>
                <wp:extent cx="2086610" cy="541020"/>
                <wp:effectExtent l="19050" t="0" r="8890" b="0"/>
                <wp:wrapSquare wrapText="bothSides"/>
                <wp:docPr id="24" name="Imagen 2" descr="LogoJ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J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1974" t="24289" b="272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661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0" w:type="auto"/>
          <w:tcBorders>
            <w:left w:val="single" w:sz="4" w:space="0" w:color="FFFFFF"/>
            <w:bottom w:val="nil"/>
            <w:right w:val="single" w:sz="4" w:space="0" w:color="FFFFFF"/>
          </w:tcBorders>
        </w:tcPr>
        <w:p w14:paraId="017390F2" w14:textId="77777777" w:rsidR="002B6D47" w:rsidRDefault="002B6D47" w:rsidP="00BF0564">
          <w:pPr>
            <w:ind w:left="-2941"/>
            <w:jc w:val="center"/>
            <w:rPr>
              <w:b/>
              <w:sz w:val="16"/>
              <w:szCs w:val="16"/>
              <w:lang w:val="ca-ES"/>
            </w:rPr>
          </w:pPr>
        </w:p>
        <w:p w14:paraId="498C3688" w14:textId="77777777" w:rsidR="002B6D47" w:rsidRPr="00446AD4" w:rsidRDefault="002B6D47" w:rsidP="00BF0564">
          <w:pPr>
            <w:pStyle w:val="Ttulo4"/>
            <w:tabs>
              <w:tab w:val="left" w:pos="142"/>
            </w:tabs>
          </w:pPr>
        </w:p>
      </w:tc>
      <w:tc>
        <w:tcPr>
          <w:tcW w:w="2293" w:type="dxa"/>
          <w:tcBorders>
            <w:left w:val="single" w:sz="4" w:space="0" w:color="FFFFFF"/>
            <w:bottom w:val="nil"/>
          </w:tcBorders>
          <w:vAlign w:val="center"/>
        </w:tcPr>
        <w:p w14:paraId="2314D61A" w14:textId="77777777" w:rsidR="002B6D47" w:rsidRPr="00F43C96" w:rsidRDefault="002B6D47" w:rsidP="00BF0564">
          <w:pPr>
            <w:rPr>
              <w:rFonts w:ascii="Arial" w:hAnsi="Arial" w:cs="Arial"/>
              <w:sz w:val="28"/>
              <w:szCs w:val="28"/>
              <w:lang w:val="ca-ES"/>
            </w:rPr>
          </w:pPr>
          <w:r w:rsidRPr="00F43C96">
            <w:rPr>
              <w:rFonts w:ascii="Arial" w:hAnsi="Arial" w:cs="Arial"/>
              <w:sz w:val="28"/>
              <w:szCs w:val="28"/>
              <w:lang w:val="ca-ES"/>
            </w:rPr>
            <w:t>ETAPA</w:t>
          </w:r>
        </w:p>
      </w:tc>
    </w:tr>
  </w:tbl>
  <w:p w14:paraId="00C20F26" w14:textId="77777777" w:rsidR="002B6D47" w:rsidRPr="006D114C" w:rsidRDefault="002B6D47" w:rsidP="006D114C">
    <w:pPr>
      <w:pStyle w:val="Encabezado"/>
    </w:pPr>
  </w:p>
  <w:p w14:paraId="2FCBD296" w14:textId="77777777" w:rsidR="002B6D47" w:rsidRDefault="002B6D4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78" w:type="dxa"/>
      <w:tblInd w:w="-743" w:type="dxa"/>
      <w:tblBorders>
        <w:bottom w:val="threeDEngrave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75"/>
      <w:gridCol w:w="4510"/>
      <w:gridCol w:w="2293"/>
    </w:tblGrid>
    <w:tr w:rsidR="002B6D47" w14:paraId="0BE17ED8" w14:textId="77777777" w:rsidTr="00623D59">
      <w:trPr>
        <w:trHeight w:val="510"/>
      </w:trPr>
      <w:tc>
        <w:tcPr>
          <w:tcW w:w="3575" w:type="dxa"/>
          <w:vMerge w:val="restart"/>
        </w:tcPr>
        <w:p w14:paraId="645F2137" w14:textId="77777777" w:rsidR="002B6D47" w:rsidRDefault="002B6D47" w:rsidP="00CE1987">
          <w:pPr>
            <w:tabs>
              <w:tab w:val="center" w:pos="209"/>
              <w:tab w:val="left" w:pos="772"/>
            </w:tabs>
            <w:ind w:left="-2941"/>
            <w:rPr>
              <w:b/>
              <w:noProof/>
              <w:snapToGrid/>
              <w:sz w:val="16"/>
              <w:szCs w:val="16"/>
              <w:lang w:val="es-ES"/>
            </w:rPr>
          </w:pPr>
          <w:r>
            <w:rPr>
              <w:noProof/>
              <w:snapToGrid/>
              <w:lang w:val="es-ES"/>
            </w:rPr>
            <w:drawing>
              <wp:anchor distT="0" distB="0" distL="114300" distR="114300" simplePos="0" relativeHeight="251657216" behindDoc="0" locked="0" layoutInCell="1" allowOverlap="1" wp14:anchorId="2C3A55FB" wp14:editId="55015B65">
                <wp:simplePos x="0" y="0"/>
                <wp:positionH relativeFrom="column">
                  <wp:posOffset>-43815</wp:posOffset>
                </wp:positionH>
                <wp:positionV relativeFrom="paragraph">
                  <wp:posOffset>5715</wp:posOffset>
                </wp:positionV>
                <wp:extent cx="2016125" cy="541020"/>
                <wp:effectExtent l="19050" t="0" r="3175" b="0"/>
                <wp:wrapSquare wrapText="bothSides"/>
                <wp:docPr id="16" name="Imagen 2" descr="LogoJ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J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948" t="24289" b="272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612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noProof/>
              <w:snapToGrid/>
              <w:sz w:val="16"/>
              <w:szCs w:val="16"/>
              <w:lang w:val="es-ES"/>
            </w:rPr>
            <w:tab/>
          </w:r>
          <w:r>
            <w:rPr>
              <w:b/>
              <w:noProof/>
              <w:snapToGrid/>
              <w:sz w:val="16"/>
              <w:szCs w:val="16"/>
              <w:lang w:val="es-ES"/>
            </w:rPr>
            <w:tab/>
          </w:r>
        </w:p>
      </w:tc>
      <w:tc>
        <w:tcPr>
          <w:tcW w:w="0" w:type="auto"/>
          <w:vMerge w:val="restart"/>
          <w:vAlign w:val="center"/>
        </w:tcPr>
        <w:p w14:paraId="308A21C9" w14:textId="77777777" w:rsidR="002B6D47" w:rsidRPr="009A7280" w:rsidRDefault="002B6D47" w:rsidP="00623D59">
          <w:pPr>
            <w:pStyle w:val="Ttulo4"/>
            <w:tabs>
              <w:tab w:val="left" w:pos="142"/>
            </w:tabs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t>DNS</w:t>
          </w:r>
        </w:p>
      </w:tc>
      <w:tc>
        <w:tcPr>
          <w:tcW w:w="2293" w:type="dxa"/>
          <w:vAlign w:val="center"/>
        </w:tcPr>
        <w:p w14:paraId="3E3ED797" w14:textId="77777777" w:rsidR="002B6D47" w:rsidRPr="009A7280" w:rsidRDefault="002B6D47" w:rsidP="00623D59">
          <w:pPr>
            <w:rPr>
              <w:rFonts w:ascii="Arial" w:hAnsi="Arial" w:cs="Arial"/>
              <w:sz w:val="32"/>
              <w:szCs w:val="32"/>
              <w:lang w:val="ca-ES"/>
            </w:rPr>
          </w:pPr>
          <w:r>
            <w:rPr>
              <w:rFonts w:ascii="Arial" w:hAnsi="Arial" w:cs="Arial"/>
              <w:sz w:val="32"/>
              <w:szCs w:val="32"/>
              <w:lang w:val="ca-ES"/>
            </w:rPr>
            <w:t>CFGM SMX2</w:t>
          </w:r>
        </w:p>
      </w:tc>
    </w:tr>
    <w:tr w:rsidR="002B6D47" w14:paraId="70598B8C" w14:textId="77777777" w:rsidTr="004B550A">
      <w:trPr>
        <w:trHeight w:val="471"/>
      </w:trPr>
      <w:tc>
        <w:tcPr>
          <w:tcW w:w="3575" w:type="dxa"/>
          <w:vMerge/>
        </w:tcPr>
        <w:p w14:paraId="64CBE6C7" w14:textId="77777777" w:rsidR="002B6D47" w:rsidRDefault="002B6D47">
          <w:pPr>
            <w:jc w:val="center"/>
            <w:rPr>
              <w:b/>
              <w:sz w:val="16"/>
              <w:szCs w:val="16"/>
              <w:lang w:val="ca-ES"/>
            </w:rPr>
          </w:pPr>
        </w:p>
      </w:tc>
      <w:tc>
        <w:tcPr>
          <w:tcW w:w="4510" w:type="dxa"/>
          <w:vMerge/>
        </w:tcPr>
        <w:p w14:paraId="7D6156FA" w14:textId="77777777" w:rsidR="002B6D47" w:rsidRDefault="002B6D47">
          <w:pPr>
            <w:jc w:val="center"/>
            <w:rPr>
              <w:b/>
              <w:sz w:val="16"/>
              <w:szCs w:val="16"/>
              <w:lang w:val="ca-ES"/>
            </w:rPr>
          </w:pPr>
        </w:p>
      </w:tc>
      <w:tc>
        <w:tcPr>
          <w:tcW w:w="2293" w:type="dxa"/>
          <w:vAlign w:val="center"/>
        </w:tcPr>
        <w:p w14:paraId="1A52AA3C" w14:textId="77777777" w:rsidR="002B6D47" w:rsidRPr="00C648D9" w:rsidRDefault="002B6D47" w:rsidP="00623D59">
          <w:pPr>
            <w:rPr>
              <w:rFonts w:ascii="Arial" w:hAnsi="Arial" w:cs="Arial"/>
              <w:sz w:val="28"/>
              <w:szCs w:val="28"/>
              <w:highlight w:val="green"/>
              <w:lang w:val="ca-ES"/>
            </w:rPr>
          </w:pPr>
          <w:r>
            <w:rPr>
              <w:rFonts w:ascii="Arial" w:hAnsi="Arial" w:cs="Arial"/>
              <w:sz w:val="28"/>
              <w:szCs w:val="28"/>
              <w:lang w:val="ca-ES"/>
            </w:rPr>
            <w:t>MP07</w:t>
          </w:r>
          <w:r w:rsidRPr="00C648D9">
            <w:rPr>
              <w:rFonts w:ascii="Arial" w:hAnsi="Arial" w:cs="Arial"/>
              <w:sz w:val="28"/>
              <w:szCs w:val="28"/>
              <w:lang w:val="ca-ES"/>
            </w:rPr>
            <w:t xml:space="preserve"> Pr</w:t>
          </w:r>
          <w:r>
            <w:rPr>
              <w:rFonts w:ascii="Arial" w:hAnsi="Arial" w:cs="Arial"/>
              <w:sz w:val="28"/>
              <w:szCs w:val="28"/>
              <w:lang w:val="ca-ES"/>
            </w:rPr>
            <w:t>à</w:t>
          </w:r>
          <w:r w:rsidRPr="00C648D9">
            <w:rPr>
              <w:rFonts w:ascii="Arial" w:hAnsi="Arial" w:cs="Arial"/>
              <w:sz w:val="28"/>
              <w:szCs w:val="28"/>
              <w:lang w:val="ca-ES"/>
            </w:rPr>
            <w:t>ctica 1</w:t>
          </w:r>
        </w:p>
      </w:tc>
    </w:tr>
  </w:tbl>
  <w:p w14:paraId="364B6C33" w14:textId="77777777" w:rsidR="002B6D47" w:rsidRPr="00C648D9" w:rsidRDefault="002B6D47" w:rsidP="004E099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E49DF"/>
    <w:multiLevelType w:val="hybridMultilevel"/>
    <w:tmpl w:val="682CBF8E"/>
    <w:lvl w:ilvl="0" w:tplc="3C0E6DC4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5F5F75"/>
    <w:multiLevelType w:val="multilevel"/>
    <w:tmpl w:val="B70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72BFB"/>
    <w:multiLevelType w:val="hybridMultilevel"/>
    <w:tmpl w:val="DDD499A2"/>
    <w:lvl w:ilvl="0" w:tplc="A7D2D3FA">
      <w:start w:val="1"/>
      <w:numFmt w:val="bullet"/>
      <w:lvlText w:val=""/>
      <w:lvlJc w:val="left"/>
      <w:pPr>
        <w:tabs>
          <w:tab w:val="num" w:pos="1247"/>
        </w:tabs>
        <w:ind w:left="1247" w:hanging="226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7D64D9A"/>
    <w:multiLevelType w:val="hybridMultilevel"/>
    <w:tmpl w:val="C0A626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67F0E"/>
    <w:multiLevelType w:val="hybridMultilevel"/>
    <w:tmpl w:val="2660B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5A"/>
    <w:rsid w:val="00001483"/>
    <w:rsid w:val="000113B0"/>
    <w:rsid w:val="000644F3"/>
    <w:rsid w:val="00065AB4"/>
    <w:rsid w:val="00065F80"/>
    <w:rsid w:val="000966F4"/>
    <w:rsid w:val="000B19CD"/>
    <w:rsid w:val="000F4E01"/>
    <w:rsid w:val="00173149"/>
    <w:rsid w:val="001840E5"/>
    <w:rsid w:val="001B0D80"/>
    <w:rsid w:val="001E5E62"/>
    <w:rsid w:val="002059FE"/>
    <w:rsid w:val="0026653D"/>
    <w:rsid w:val="002843DA"/>
    <w:rsid w:val="002856AE"/>
    <w:rsid w:val="002B5E22"/>
    <w:rsid w:val="002B6D47"/>
    <w:rsid w:val="00340E65"/>
    <w:rsid w:val="00357673"/>
    <w:rsid w:val="003E3BA8"/>
    <w:rsid w:val="003E5098"/>
    <w:rsid w:val="003F24B1"/>
    <w:rsid w:val="00406628"/>
    <w:rsid w:val="00407CD3"/>
    <w:rsid w:val="004201BA"/>
    <w:rsid w:val="00434221"/>
    <w:rsid w:val="00436A04"/>
    <w:rsid w:val="00446AD4"/>
    <w:rsid w:val="00447537"/>
    <w:rsid w:val="00453E1C"/>
    <w:rsid w:val="004B550A"/>
    <w:rsid w:val="004E0996"/>
    <w:rsid w:val="00503CB9"/>
    <w:rsid w:val="005106CD"/>
    <w:rsid w:val="00527D6C"/>
    <w:rsid w:val="00531588"/>
    <w:rsid w:val="00540E21"/>
    <w:rsid w:val="0054189D"/>
    <w:rsid w:val="00565206"/>
    <w:rsid w:val="005C43EC"/>
    <w:rsid w:val="005C6B9E"/>
    <w:rsid w:val="005D5017"/>
    <w:rsid w:val="00600312"/>
    <w:rsid w:val="00605DDF"/>
    <w:rsid w:val="0060760E"/>
    <w:rsid w:val="00612AF1"/>
    <w:rsid w:val="00616F80"/>
    <w:rsid w:val="00623D59"/>
    <w:rsid w:val="00651AB6"/>
    <w:rsid w:val="006B360D"/>
    <w:rsid w:val="006C7FFD"/>
    <w:rsid w:val="006D114C"/>
    <w:rsid w:val="00741F49"/>
    <w:rsid w:val="00751FBD"/>
    <w:rsid w:val="00786387"/>
    <w:rsid w:val="007C3CDC"/>
    <w:rsid w:val="007E345D"/>
    <w:rsid w:val="008411A5"/>
    <w:rsid w:val="00843667"/>
    <w:rsid w:val="008512FA"/>
    <w:rsid w:val="0089176B"/>
    <w:rsid w:val="008D3160"/>
    <w:rsid w:val="008D3C35"/>
    <w:rsid w:val="008F0C7D"/>
    <w:rsid w:val="009172A2"/>
    <w:rsid w:val="00941899"/>
    <w:rsid w:val="009465D3"/>
    <w:rsid w:val="009A536F"/>
    <w:rsid w:val="009A7280"/>
    <w:rsid w:val="009C0B1A"/>
    <w:rsid w:val="009D06B6"/>
    <w:rsid w:val="009E0542"/>
    <w:rsid w:val="009E24A1"/>
    <w:rsid w:val="009F38A0"/>
    <w:rsid w:val="00A169AE"/>
    <w:rsid w:val="00A17664"/>
    <w:rsid w:val="00A63AA3"/>
    <w:rsid w:val="00A901A2"/>
    <w:rsid w:val="00AB651B"/>
    <w:rsid w:val="00AC285A"/>
    <w:rsid w:val="00AE08D3"/>
    <w:rsid w:val="00B02CDF"/>
    <w:rsid w:val="00B42B70"/>
    <w:rsid w:val="00B43857"/>
    <w:rsid w:val="00B90DE5"/>
    <w:rsid w:val="00BE48B4"/>
    <w:rsid w:val="00BF0564"/>
    <w:rsid w:val="00BF2395"/>
    <w:rsid w:val="00BF2EDB"/>
    <w:rsid w:val="00BF6E28"/>
    <w:rsid w:val="00C132E5"/>
    <w:rsid w:val="00C3132A"/>
    <w:rsid w:val="00C32D24"/>
    <w:rsid w:val="00C527E4"/>
    <w:rsid w:val="00C648D9"/>
    <w:rsid w:val="00C811E7"/>
    <w:rsid w:val="00C95E9A"/>
    <w:rsid w:val="00CC04CB"/>
    <w:rsid w:val="00CE1987"/>
    <w:rsid w:val="00CE6383"/>
    <w:rsid w:val="00CF1403"/>
    <w:rsid w:val="00CF62F1"/>
    <w:rsid w:val="00D16F83"/>
    <w:rsid w:val="00D40395"/>
    <w:rsid w:val="00D8305A"/>
    <w:rsid w:val="00D900F4"/>
    <w:rsid w:val="00DA0D0D"/>
    <w:rsid w:val="00E1622F"/>
    <w:rsid w:val="00E16D58"/>
    <w:rsid w:val="00E25FE1"/>
    <w:rsid w:val="00E659E7"/>
    <w:rsid w:val="00E73AB2"/>
    <w:rsid w:val="00E81B16"/>
    <w:rsid w:val="00E81F29"/>
    <w:rsid w:val="00F21014"/>
    <w:rsid w:val="00F303CF"/>
    <w:rsid w:val="00F43C96"/>
    <w:rsid w:val="00F558FB"/>
    <w:rsid w:val="00F71BFF"/>
    <w:rsid w:val="00FC58C3"/>
    <w:rsid w:val="00FF2E0F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B9B4AA"/>
  <w15:docId w15:val="{A8A0EFB1-C387-4C8C-B940-29537A4A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CB9"/>
    <w:pPr>
      <w:widowControl w:val="0"/>
      <w:spacing w:after="120"/>
    </w:pPr>
    <w:rPr>
      <w:rFonts w:ascii="Verdana" w:hAnsi="Verdana"/>
      <w:snapToGrid w:val="0"/>
      <w:sz w:val="22"/>
      <w:lang w:val="en-US"/>
    </w:rPr>
  </w:style>
  <w:style w:type="paragraph" w:styleId="Ttulo1">
    <w:name w:val="heading 1"/>
    <w:basedOn w:val="Nivell1"/>
    <w:next w:val="Normal"/>
    <w:qFormat/>
    <w:rsid w:val="00503CB9"/>
    <w:pPr>
      <w:ind w:firstLine="0"/>
      <w:outlineLvl w:val="0"/>
    </w:pPr>
    <w:rPr>
      <w:sz w:val="36"/>
    </w:rPr>
  </w:style>
  <w:style w:type="paragraph" w:styleId="Ttulo2">
    <w:name w:val="heading 2"/>
    <w:basedOn w:val="Nivell2"/>
    <w:next w:val="Normal"/>
    <w:autoRedefine/>
    <w:qFormat/>
    <w:rsid w:val="001E5E62"/>
    <w:pPr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503C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u w:val="single"/>
    </w:rPr>
  </w:style>
  <w:style w:type="paragraph" w:styleId="Ttulo4">
    <w:name w:val="heading 4"/>
    <w:basedOn w:val="Normal"/>
    <w:next w:val="Normal"/>
    <w:qFormat/>
    <w:rsid w:val="00503CB9"/>
    <w:pPr>
      <w:jc w:val="center"/>
      <w:outlineLvl w:val="3"/>
    </w:pPr>
    <w:rPr>
      <w:b/>
      <w:sz w:val="32"/>
      <w:szCs w:val="32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/>
    </w:pPr>
    <w:rPr>
      <w:lang w:val="es-ES_tradnl"/>
    </w:rPr>
  </w:style>
  <w:style w:type="paragraph" w:styleId="Sangra2detindependiente">
    <w:name w:val="Body Text Indent 2"/>
    <w:basedOn w:val="Normal"/>
    <w:pPr>
      <w:ind w:left="708"/>
    </w:pPr>
    <w:rPr>
      <w:rFonts w:ascii="Arial" w:hAnsi="Arial" w:cs="Arial"/>
      <w:lang w:val="ca-ES"/>
    </w:rPr>
  </w:style>
  <w:style w:type="paragraph" w:styleId="Sangra3detindependiente">
    <w:name w:val="Body Text Indent 3"/>
    <w:basedOn w:val="Normal"/>
    <w:pPr>
      <w:ind w:left="2124"/>
      <w:jc w:val="both"/>
    </w:pPr>
    <w:rPr>
      <w:rFonts w:ascii="Arial" w:hAnsi="Arial" w:cs="Arial"/>
      <w:lang w:val="ca-E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ivell1">
    <w:name w:val="Nivell1"/>
    <w:basedOn w:val="Normal"/>
    <w:rsid w:val="00503CB9"/>
    <w:pPr>
      <w:pageBreakBefore/>
      <w:widowControl/>
      <w:pBdr>
        <w:bottom w:val="thickThinSmallGap" w:sz="24" w:space="1" w:color="808000"/>
      </w:pBdr>
      <w:spacing w:before="120" w:after="480"/>
      <w:ind w:firstLine="709"/>
    </w:pPr>
    <w:rPr>
      <w:rFonts w:ascii="Copperplate Gothic Bold" w:hAnsi="Copperplate Gothic Bold"/>
      <w:b/>
      <w:smallCaps/>
      <w:snapToGrid/>
      <w:spacing w:val="20"/>
      <w:sz w:val="44"/>
      <w:lang w:val="ca-ES"/>
    </w:rPr>
  </w:style>
  <w:style w:type="paragraph" w:customStyle="1" w:styleId="Estilo1">
    <w:name w:val="Estilo1"/>
    <w:basedOn w:val="Ttulo4"/>
    <w:rPr>
      <w:sz w:val="24"/>
    </w:rPr>
  </w:style>
  <w:style w:type="paragraph" w:customStyle="1" w:styleId="Nivell2">
    <w:name w:val="Nivell2"/>
    <w:basedOn w:val="Ttulo1"/>
    <w:rsid w:val="00503CB9"/>
    <w:pPr>
      <w:keepNext/>
      <w:pageBreakBefore w:val="0"/>
      <w:pBdr>
        <w:bottom w:val="double" w:sz="12" w:space="1" w:color="808000"/>
      </w:pBdr>
      <w:spacing w:after="240"/>
    </w:pPr>
    <w:rPr>
      <w:b w:val="0"/>
      <w:i/>
      <w:spacing w:val="0"/>
      <w:sz w:val="32"/>
    </w:rPr>
  </w:style>
  <w:style w:type="paragraph" w:styleId="Prrafodelista">
    <w:name w:val="List Paragraph"/>
    <w:basedOn w:val="Normal"/>
    <w:uiPriority w:val="34"/>
    <w:qFormat/>
    <w:rsid w:val="0054189D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C95E9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95E9A"/>
    <w:rPr>
      <w:rFonts w:ascii="Tahoma" w:hAnsi="Tahoma" w:cs="Tahoma"/>
      <w:snapToGrid w:val="0"/>
      <w:sz w:val="16"/>
      <w:szCs w:val="16"/>
      <w:lang w:val="en-US"/>
    </w:rPr>
  </w:style>
  <w:style w:type="table" w:styleId="Tablaconcuadrcula">
    <w:name w:val="Table Grid"/>
    <w:basedOn w:val="Tablanormal"/>
    <w:rsid w:val="00434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3D5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.blanco@fje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avier\Datos%20de%20programa\Microsoft\Plantillas\XavierPlantillas\FUNIMG02%20Plantilla%20word%2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10FF5-578B-4E89-AE4D-92C829266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FUNIMG02 Plantilla word </Template>
  <TotalTime>55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Avaluació i promoció d’alumnes</vt:lpstr>
    </vt:vector>
  </TitlesOfParts>
  <Company>Personal</Company>
  <LinksUpToDate>false</LinksUpToDate>
  <CharactersWithSpaces>1778</CharactersWithSpaces>
  <SharedDoc>false</SharedDoc>
  <HLinks>
    <vt:vector size="6" baseType="variant">
      <vt:variant>
        <vt:i4>1638520</vt:i4>
      </vt:variant>
      <vt:variant>
        <vt:i4>0</vt:i4>
      </vt:variant>
      <vt:variant>
        <vt:i4>0</vt:i4>
      </vt:variant>
      <vt:variant>
        <vt:i4>5</vt:i4>
      </vt:variant>
      <vt:variant>
        <vt:lpwstr>mailto:pedro.blanco@fje.edu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Avaluació i promoció d’alumnes</dc:title>
  <dc:creator>Pedro José Blanco Andrés</dc:creator>
  <cp:lastModifiedBy>Pedro José Blanco Andrés</cp:lastModifiedBy>
  <cp:revision>4</cp:revision>
  <cp:lastPrinted>2011-09-16T15:45:00Z</cp:lastPrinted>
  <dcterms:created xsi:type="dcterms:W3CDTF">2024-09-17T17:17:00Z</dcterms:created>
  <dcterms:modified xsi:type="dcterms:W3CDTF">2024-09-19T17:46:00Z</dcterms:modified>
</cp:coreProperties>
</file>